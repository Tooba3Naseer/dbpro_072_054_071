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677F9" w14:textId="2A7A3935" w:rsidR="00645A75" w:rsidRDefault="006B3141">
      <w:pPr>
        <w:pStyle w:val="Title"/>
      </w:pPr>
      <w:r>
        <w:t xml:space="preserve">Online </w:t>
      </w:r>
      <w:r w:rsidR="007748D0">
        <w:t>Food Corner</w:t>
      </w:r>
    </w:p>
    <w:p w14:paraId="2DF168F2" w14:textId="3EDE6AE8" w:rsidR="007748D0" w:rsidRPr="007748D0" w:rsidRDefault="007748D0" w:rsidP="007748D0">
      <w:pPr>
        <w:rPr>
          <w:b/>
          <w:sz w:val="24"/>
          <w:szCs w:val="24"/>
        </w:rPr>
      </w:pPr>
      <w:r w:rsidRPr="007748D0">
        <w:rPr>
          <w:b/>
          <w:sz w:val="24"/>
          <w:szCs w:val="24"/>
        </w:rPr>
        <w:t>6</w:t>
      </w:r>
      <w:r w:rsidRPr="007748D0">
        <w:rPr>
          <w:b/>
          <w:sz w:val="24"/>
          <w:szCs w:val="24"/>
          <w:vertAlign w:val="superscript"/>
        </w:rPr>
        <w:t>th</w:t>
      </w:r>
      <w:r w:rsidRPr="007748D0">
        <w:rPr>
          <w:b/>
          <w:sz w:val="24"/>
          <w:szCs w:val="24"/>
        </w:rPr>
        <w:t xml:space="preserve"> Semester</w:t>
      </w:r>
    </w:p>
    <w:p w14:paraId="52193FD4" w14:textId="01DA3043" w:rsidR="007748D0" w:rsidRPr="007748D0" w:rsidRDefault="007748D0" w:rsidP="007748D0">
      <w:pPr>
        <w:rPr>
          <w:b/>
          <w:sz w:val="24"/>
          <w:szCs w:val="24"/>
        </w:rPr>
      </w:pPr>
      <w:r w:rsidRPr="007748D0">
        <w:rPr>
          <w:b/>
          <w:sz w:val="24"/>
          <w:szCs w:val="24"/>
        </w:rPr>
        <w:t>2016-CE-54, 2016-CE-71, 2016-CE-72</w:t>
      </w:r>
      <w:r>
        <w:t xml:space="preserve"> </w:t>
      </w:r>
    </w:p>
    <w:p w14:paraId="35A98935" w14:textId="77777777" w:rsidR="007748D0" w:rsidRPr="007748D0" w:rsidRDefault="007748D0" w:rsidP="007748D0"/>
    <w:p w14:paraId="01B68E1E" w14:textId="77777777" w:rsidR="00645A75" w:rsidRDefault="00D01949">
      <w:pPr>
        <w:pStyle w:val="Heading1"/>
      </w:pPr>
      <w:sdt>
        <w:sdtPr>
          <w:alias w:val="Instructor information:"/>
          <w:tag w:val="Instructor information:"/>
          <w:id w:val="-1062789515"/>
          <w:placeholder>
            <w:docPart w:val="0442C19B41CB4361BF0EB43B6C636245"/>
          </w:placeholder>
          <w:temporary/>
          <w:showingPlcHdr/>
          <w15:appearance w15:val="hidden"/>
        </w:sdtPr>
        <w:sdtContent>
          <w:r w:rsidR="0059569D">
            <w:t>Instructor Information</w:t>
          </w:r>
        </w:sdtContent>
      </w:sdt>
    </w:p>
    <w:tbl>
      <w:tblPr>
        <w:tblStyle w:val="SyllabusTable-NoBorders"/>
        <w:tblW w:w="0" w:type="auto"/>
        <w:tblLayout w:type="fixed"/>
        <w:tblLook w:val="04A0" w:firstRow="1" w:lastRow="0" w:firstColumn="1" w:lastColumn="0" w:noHBand="0" w:noVBand="1"/>
        <w:tblDescription w:val="Faculty information table contains Instructor name, Email address, Office Location and Hours"/>
      </w:tblPr>
      <w:tblGrid>
        <w:gridCol w:w="3412"/>
        <w:gridCol w:w="3401"/>
        <w:gridCol w:w="3411"/>
      </w:tblGrid>
      <w:tr w:rsidR="00645A75" w14:paraId="6BF0857A" w14:textId="77777777" w:rsidTr="009D3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Instructor:"/>
            <w:tag w:val="Instructor:"/>
            <w:id w:val="-416556358"/>
            <w:placeholder>
              <w:docPart w:val="39E28003D2434BED8173314080DFCAEE"/>
            </w:placeholder>
            <w:temporary/>
            <w:showingPlcHdr/>
            <w15:appearance w15:val="hidden"/>
          </w:sdtPr>
          <w:sdtContent>
            <w:tc>
              <w:tcPr>
                <w:tcW w:w="3412" w:type="dxa"/>
              </w:tcPr>
              <w:p w14:paraId="5376CB38" w14:textId="77777777" w:rsidR="00645A75" w:rsidRDefault="0059569D">
                <w:r>
                  <w:t>Instructor</w:t>
                </w:r>
              </w:p>
            </w:tc>
          </w:sdtContent>
        </w:sdt>
        <w:sdt>
          <w:sdtPr>
            <w:alias w:val="Email:"/>
            <w:tag w:val="Email:"/>
            <w:id w:val="-1716189078"/>
            <w:placeholder>
              <w:docPart w:val="CB955BBB7E6443D29F47BA03CC65ECFD"/>
            </w:placeholder>
            <w:temporary/>
            <w:showingPlcHdr/>
            <w15:appearance w15:val="hidden"/>
          </w:sdtPr>
          <w:sdtContent>
            <w:tc>
              <w:tcPr>
                <w:tcW w:w="3401" w:type="dxa"/>
              </w:tcPr>
              <w:p w14:paraId="0F5F17A3" w14:textId="77777777" w:rsidR="00645A75" w:rsidRDefault="0059569D">
                <w:r>
                  <w:t>Email</w:t>
                </w:r>
              </w:p>
            </w:tc>
          </w:sdtContent>
        </w:sdt>
        <w:tc>
          <w:tcPr>
            <w:tcW w:w="3411" w:type="dxa"/>
          </w:tcPr>
          <w:p w14:paraId="4E1A8F19" w14:textId="5D7EF304" w:rsidR="00645A75" w:rsidRDefault="00645A75"/>
        </w:tc>
      </w:tr>
      <w:tr w:rsidR="00645A75" w14:paraId="617A24A2" w14:textId="77777777" w:rsidTr="009D3D78">
        <w:tc>
          <w:tcPr>
            <w:tcW w:w="3412" w:type="dxa"/>
          </w:tcPr>
          <w:p w14:paraId="053D7988" w14:textId="6D6C062B" w:rsidR="00645A75" w:rsidRDefault="007748D0">
            <w:pPr>
              <w:pStyle w:val="NoSpacing"/>
            </w:pPr>
            <w:proofErr w:type="spellStart"/>
            <w:r>
              <w:rPr>
                <w:rStyle w:val="Strong"/>
              </w:rPr>
              <w:t>Samyan</w:t>
            </w:r>
            <w:proofErr w:type="spellEnd"/>
            <w:r>
              <w:rPr>
                <w:rStyle w:val="Strong"/>
              </w:rPr>
              <w:t xml:space="preserve"> Qayyum </w:t>
            </w:r>
            <w:proofErr w:type="spellStart"/>
            <w:r>
              <w:rPr>
                <w:rStyle w:val="Strong"/>
              </w:rPr>
              <w:t>Wahla</w:t>
            </w:r>
            <w:proofErr w:type="spellEnd"/>
          </w:p>
        </w:tc>
        <w:tc>
          <w:tcPr>
            <w:tcW w:w="3401" w:type="dxa"/>
          </w:tcPr>
          <w:p w14:paraId="05F4D0A8" w14:textId="1368909C" w:rsidR="00645A75" w:rsidRDefault="000D53AD">
            <w:pPr>
              <w:pStyle w:val="NoSpacing"/>
              <w:rPr>
                <w:b/>
              </w:rPr>
            </w:pPr>
            <w:hyperlink r:id="rId7" w:history="1">
              <w:r w:rsidRPr="001205B5">
                <w:rPr>
                  <w:rStyle w:val="Hyperlink"/>
                  <w:b/>
                </w:rPr>
                <w:t>samyan.uet@gmail.com</w:t>
              </w:r>
            </w:hyperlink>
          </w:p>
          <w:p w14:paraId="226C1293" w14:textId="5333D164" w:rsidR="000D53AD" w:rsidRPr="007748D0" w:rsidRDefault="000D53AD">
            <w:pPr>
              <w:pStyle w:val="NoSpacing"/>
              <w:rPr>
                <w:b/>
              </w:rPr>
            </w:pPr>
          </w:p>
        </w:tc>
        <w:tc>
          <w:tcPr>
            <w:tcW w:w="3411" w:type="dxa"/>
          </w:tcPr>
          <w:p w14:paraId="271165C6" w14:textId="12349CB9" w:rsidR="00645A75" w:rsidRDefault="00645A75">
            <w:pPr>
              <w:pStyle w:val="NoSpacing"/>
            </w:pPr>
          </w:p>
        </w:tc>
      </w:tr>
    </w:tbl>
    <w:p w14:paraId="25DC5489" w14:textId="77777777" w:rsidR="00645A75" w:rsidRDefault="00D01949">
      <w:pPr>
        <w:pStyle w:val="Heading1"/>
      </w:pPr>
      <w:sdt>
        <w:sdtPr>
          <w:alias w:val="General information:"/>
          <w:tag w:val="General information:"/>
          <w:id w:val="1237982013"/>
          <w:placeholder>
            <w:docPart w:val="1F6C3C3DFBDA445587BD4AAF6929C392"/>
          </w:placeholder>
          <w:temporary/>
          <w:showingPlcHdr/>
          <w15:appearance w15:val="hidden"/>
        </w:sdtPr>
        <w:sdtContent>
          <w:r w:rsidR="0059569D" w:rsidRPr="000D53AD">
            <w:rPr>
              <w:sz w:val="26"/>
              <w:szCs w:val="26"/>
            </w:rPr>
            <w:t>General Information</w:t>
          </w:r>
        </w:sdtContent>
      </w:sdt>
    </w:p>
    <w:p w14:paraId="10A3E503" w14:textId="6C518663" w:rsidR="00645A75" w:rsidRDefault="007949DB">
      <w:pPr>
        <w:pStyle w:val="Heading2"/>
      </w:pPr>
      <w:r>
        <w:t>Introduction and Project Description:</w:t>
      </w:r>
    </w:p>
    <w:p w14:paraId="62038070" w14:textId="2E01F121" w:rsidR="00AC1267" w:rsidRPr="00AE182B" w:rsidRDefault="00AC1267" w:rsidP="00AC1267">
      <w:r w:rsidRPr="00AE182B">
        <w:t xml:space="preserve">In this system “Online Food Corner”, customer can order food online. Customer visits </w:t>
      </w:r>
      <w:r w:rsidR="00AE182B" w:rsidRPr="00AE182B">
        <w:t>‘Online Food Corner’</w:t>
      </w:r>
      <w:r w:rsidR="00AE182B">
        <w:t>, s</w:t>
      </w:r>
      <w:r w:rsidRPr="00AE182B">
        <w:t>earch</w:t>
      </w:r>
      <w:r w:rsidR="00AE182B">
        <w:t>es</w:t>
      </w:r>
      <w:r w:rsidRPr="00AE182B">
        <w:t xml:space="preserve"> </w:t>
      </w:r>
      <w:r w:rsidR="00AE182B">
        <w:t xml:space="preserve">and choose </w:t>
      </w:r>
      <w:r w:rsidRPr="00AE182B">
        <w:t xml:space="preserve">different food items from </w:t>
      </w:r>
      <w:r w:rsidR="00AE182B">
        <w:t>E-</w:t>
      </w:r>
      <w:r w:rsidRPr="00AE182B">
        <w:t xml:space="preserve">Menu Card. These food items then will be delivered to customer </w:t>
      </w:r>
      <w:r w:rsidR="00AE182B">
        <w:t>by the delivere</w:t>
      </w:r>
      <w:r w:rsidR="00D01949">
        <w:t>r</w:t>
      </w:r>
      <w:r w:rsidR="00AE182B">
        <w:t xml:space="preserve"> team</w:t>
      </w:r>
      <w:r w:rsidRPr="00AE182B">
        <w:t>. Payments can be made through cash on delivery. This system has two types of users: Employees, Customers.</w:t>
      </w:r>
    </w:p>
    <w:p w14:paraId="3B632A05" w14:textId="77777777" w:rsidR="00AC1267" w:rsidRPr="00AE182B" w:rsidRDefault="00AC1267" w:rsidP="00AC1267">
      <w:r w:rsidRPr="00AE182B">
        <w:t>Employee can be Admin/Manager, Chef and Deliverer.</w:t>
      </w:r>
    </w:p>
    <w:p w14:paraId="664FD9C8" w14:textId="1C5B404A" w:rsidR="00AC1267" w:rsidRPr="00AE182B" w:rsidRDefault="00D01949" w:rsidP="00AC1267">
      <w:pPr>
        <w:pStyle w:val="ListParagraph"/>
        <w:numPr>
          <w:ilvl w:val="0"/>
          <w:numId w:val="16"/>
        </w:numPr>
        <w:spacing w:after="200" w:line="276" w:lineRule="auto"/>
      </w:pPr>
      <w:r>
        <w:t>Administrator</w:t>
      </w:r>
      <w:r w:rsidR="00AC1267" w:rsidRPr="00AE182B">
        <w:t xml:space="preserve"> manage</w:t>
      </w:r>
      <w:r>
        <w:t>s</w:t>
      </w:r>
      <w:r w:rsidR="00AC1267" w:rsidRPr="00AE182B">
        <w:t xml:space="preserve"> all </w:t>
      </w:r>
      <w:r>
        <w:t>basic activities</w:t>
      </w:r>
      <w:r w:rsidR="00AC1267" w:rsidRPr="00AE182B">
        <w:t xml:space="preserve"> i.e</w:t>
      </w:r>
      <w:r>
        <w:t xml:space="preserve">. </w:t>
      </w:r>
      <w:r w:rsidR="00AC1267" w:rsidRPr="00AE182B">
        <w:t xml:space="preserve"> he/she can view, </w:t>
      </w:r>
      <w:r w:rsidR="00FF5596">
        <w:t>update</w:t>
      </w:r>
      <w:r w:rsidR="00AC1267" w:rsidRPr="00AE182B">
        <w:t>, add, delete items from Menu Card</w:t>
      </w:r>
      <w:r w:rsidR="00FF5596">
        <w:t>. Food items prices are also maintained by administrator</w:t>
      </w:r>
      <w:r w:rsidR="00AC1267" w:rsidRPr="00AE182B">
        <w:t xml:space="preserve">. He/she can assign order to </w:t>
      </w:r>
      <w:r w:rsidR="00FF5596">
        <w:t xml:space="preserve">chef and </w:t>
      </w:r>
      <w:r w:rsidR="00051E8E">
        <w:t>delivery team</w:t>
      </w:r>
      <w:r w:rsidR="00FF5596">
        <w:t>. Records for total purchased</w:t>
      </w:r>
      <w:r w:rsidR="009F5223">
        <w:t xml:space="preserve"> items (e.g. salt, raw rice </w:t>
      </w:r>
      <w:proofErr w:type="spellStart"/>
      <w:r w:rsidR="009F5223">
        <w:t>etc</w:t>
      </w:r>
      <w:proofErr w:type="spellEnd"/>
      <w:r w:rsidR="009F5223">
        <w:t>)</w:t>
      </w:r>
      <w:r w:rsidR="00FF5596">
        <w:t xml:space="preserve"> and sell items</w:t>
      </w:r>
      <w:r w:rsidR="009F5223">
        <w:t xml:space="preserve"> </w:t>
      </w:r>
      <w:r w:rsidR="00FF5596">
        <w:t>customers and other employees’ registration info are also kept for security purposes.</w:t>
      </w:r>
    </w:p>
    <w:p w14:paraId="2062B0F0" w14:textId="67B349F8" w:rsidR="00AC1267" w:rsidRPr="00AE182B" w:rsidRDefault="00AC1267" w:rsidP="00AC1267">
      <w:pPr>
        <w:pStyle w:val="ListParagraph"/>
        <w:numPr>
          <w:ilvl w:val="0"/>
          <w:numId w:val="16"/>
        </w:numPr>
        <w:spacing w:after="200" w:line="276" w:lineRule="auto"/>
      </w:pPr>
      <w:r w:rsidRPr="00AE182B">
        <w:t>Deliverer manage</w:t>
      </w:r>
      <w:r w:rsidR="00FF5596">
        <w:t>s</w:t>
      </w:r>
      <w:r w:rsidRPr="00AE182B">
        <w:t xml:space="preserve"> the delivery status and confirm the payment made by customer on delivery.</w:t>
      </w:r>
    </w:p>
    <w:p w14:paraId="052AB484" w14:textId="0B43F211" w:rsidR="00AC1267" w:rsidRPr="00AE182B" w:rsidRDefault="00AC1267" w:rsidP="00AC1267">
      <w:pPr>
        <w:pStyle w:val="ListParagraph"/>
        <w:numPr>
          <w:ilvl w:val="0"/>
          <w:numId w:val="16"/>
        </w:numPr>
        <w:spacing w:after="200" w:line="276" w:lineRule="auto"/>
      </w:pPr>
      <w:r w:rsidRPr="00AE182B">
        <w:t xml:space="preserve">Chef can view his/her order that </w:t>
      </w:r>
      <w:r w:rsidR="00FF5596">
        <w:t>is</w:t>
      </w:r>
      <w:r w:rsidRPr="00AE182B">
        <w:t xml:space="preserve"> assign</w:t>
      </w:r>
      <w:r w:rsidR="00FF5596">
        <w:t>ed</w:t>
      </w:r>
      <w:r w:rsidRPr="00AE182B">
        <w:t xml:space="preserve"> to him. And update the status that whether food is </w:t>
      </w:r>
      <w:r w:rsidR="00FF5596">
        <w:t>ready</w:t>
      </w:r>
      <w:r w:rsidRPr="00AE182B">
        <w:t xml:space="preserve"> or not.</w:t>
      </w:r>
    </w:p>
    <w:p w14:paraId="525BF0D0" w14:textId="194B456A" w:rsidR="00AC1267" w:rsidRPr="00AE182B" w:rsidRDefault="00AC1267" w:rsidP="00AC1267">
      <w:r w:rsidRPr="00AE182B">
        <w:t xml:space="preserve">Customers can search food items, add to cart and purchase them after login </w:t>
      </w:r>
      <w:r w:rsidR="00FF5596">
        <w:t>to their registered accounts</w:t>
      </w:r>
      <w:r w:rsidRPr="00AE182B">
        <w:t>, view delivery status and pay charges on delivery time.</w:t>
      </w:r>
      <w:r w:rsidR="0048380C">
        <w:t xml:space="preserve"> They can also give their feedbacks. </w:t>
      </w:r>
    </w:p>
    <w:p w14:paraId="7A956460" w14:textId="50A129AA" w:rsidR="00645A75" w:rsidRDefault="00645A75"/>
    <w:p w14:paraId="5038B13B" w14:textId="6BD67B78" w:rsidR="00645A75" w:rsidRPr="002522F7" w:rsidRDefault="007949DB">
      <w:pPr>
        <w:pStyle w:val="Heading2"/>
        <w:rPr>
          <w:sz w:val="24"/>
          <w:szCs w:val="24"/>
        </w:rPr>
      </w:pPr>
      <w:r w:rsidRPr="002522F7">
        <w:rPr>
          <w:sz w:val="24"/>
          <w:szCs w:val="24"/>
        </w:rPr>
        <w:t>Business Rules:</w:t>
      </w:r>
    </w:p>
    <w:p w14:paraId="29F4161A" w14:textId="573A3AB0" w:rsidR="00645A75" w:rsidRDefault="00962826">
      <w:r>
        <w:t>Following are some assumed business rules:</w:t>
      </w:r>
    </w:p>
    <w:p w14:paraId="6FEA682C" w14:textId="74C4DA6C" w:rsidR="00962826" w:rsidRDefault="00962826" w:rsidP="00962826">
      <w:pPr>
        <w:pStyle w:val="ListParagraph"/>
        <w:numPr>
          <w:ilvl w:val="0"/>
          <w:numId w:val="17"/>
        </w:numPr>
      </w:pPr>
      <w:r>
        <w:t xml:space="preserve">Each </w:t>
      </w:r>
      <w:r w:rsidR="00C74551">
        <w:t>staff member</w:t>
      </w:r>
      <w:r>
        <w:t xml:space="preserve"> must have an account.</w:t>
      </w:r>
    </w:p>
    <w:p w14:paraId="2194BA83" w14:textId="77777777" w:rsidR="00962826" w:rsidRDefault="00962826" w:rsidP="00962826">
      <w:pPr>
        <w:pStyle w:val="ListParagraph"/>
      </w:pPr>
    </w:p>
    <w:p w14:paraId="41C2EEE3" w14:textId="1016838D" w:rsidR="00962826" w:rsidRDefault="00962826" w:rsidP="00962826">
      <w:pPr>
        <w:pStyle w:val="ListParagraph"/>
        <w:numPr>
          <w:ilvl w:val="0"/>
          <w:numId w:val="17"/>
        </w:numPr>
      </w:pPr>
      <w:r>
        <w:t>Customers shall be given access to the menus</w:t>
      </w:r>
      <w:r w:rsidR="00B77171">
        <w:t>,</w:t>
      </w:r>
      <w:r>
        <w:t xml:space="preserve"> for restaurant</w:t>
      </w:r>
      <w:r w:rsidR="00B77171">
        <w:t>,</w:t>
      </w:r>
      <w:r>
        <w:t xml:space="preserve"> online.</w:t>
      </w:r>
    </w:p>
    <w:p w14:paraId="6E5350A1" w14:textId="77777777" w:rsidR="00962826" w:rsidRDefault="00962826" w:rsidP="00962826">
      <w:pPr>
        <w:pStyle w:val="ListParagraph"/>
      </w:pPr>
    </w:p>
    <w:p w14:paraId="11449DD2" w14:textId="77777777" w:rsidR="00A26435" w:rsidRDefault="00962826" w:rsidP="00A26435">
      <w:pPr>
        <w:pStyle w:val="ListParagraph"/>
        <w:numPr>
          <w:ilvl w:val="0"/>
          <w:numId w:val="17"/>
        </w:numPr>
      </w:pPr>
      <w:r>
        <w:t xml:space="preserve">Customers should register themselves before confirming their </w:t>
      </w:r>
      <w:r w:rsidR="00B77171">
        <w:t>order</w:t>
      </w:r>
      <w:r>
        <w:t>.</w:t>
      </w:r>
    </w:p>
    <w:p w14:paraId="106745B4" w14:textId="77777777" w:rsidR="00A26435" w:rsidRDefault="00A26435" w:rsidP="00A26435">
      <w:pPr>
        <w:pStyle w:val="ListParagraph"/>
      </w:pPr>
    </w:p>
    <w:p w14:paraId="20F3A845" w14:textId="77777777" w:rsidR="00A26435" w:rsidRDefault="00962826" w:rsidP="00A26435">
      <w:pPr>
        <w:pStyle w:val="ListParagraph"/>
        <w:numPr>
          <w:ilvl w:val="0"/>
          <w:numId w:val="17"/>
        </w:numPr>
      </w:pPr>
      <w:r w:rsidRPr="00962826">
        <w:t xml:space="preserve"> </w:t>
      </w:r>
      <w:r w:rsidR="00BB4D27">
        <w:t xml:space="preserve">No staff member can register himself/herself. </w:t>
      </w:r>
      <w:r>
        <w:t>Only Administrator can register/delete, update staff member or customer account.</w:t>
      </w:r>
      <w:r w:rsidR="00A26435" w:rsidRPr="00A26435">
        <w:t xml:space="preserve"> </w:t>
      </w:r>
    </w:p>
    <w:p w14:paraId="3E8B14F1" w14:textId="77777777" w:rsidR="00A26435" w:rsidRDefault="00A26435" w:rsidP="00A26435">
      <w:pPr>
        <w:pStyle w:val="ListParagraph"/>
      </w:pPr>
    </w:p>
    <w:p w14:paraId="1571AE5C" w14:textId="77777777" w:rsidR="00A26435" w:rsidRDefault="00A26435" w:rsidP="00A26435">
      <w:pPr>
        <w:pStyle w:val="ListParagraph"/>
        <w:numPr>
          <w:ilvl w:val="0"/>
          <w:numId w:val="17"/>
        </w:numPr>
      </w:pPr>
      <w:r>
        <w:t>Only manager(administrator) can change the food menu. He/ She can also update items price.</w:t>
      </w:r>
    </w:p>
    <w:p w14:paraId="453AC75A" w14:textId="77777777" w:rsidR="00A26435" w:rsidRDefault="00A26435" w:rsidP="00A26435">
      <w:pPr>
        <w:pStyle w:val="ListParagraph"/>
      </w:pPr>
    </w:p>
    <w:p w14:paraId="206B8910" w14:textId="7F1A8C6F" w:rsidR="00C74551" w:rsidRDefault="00A26435" w:rsidP="00C74551">
      <w:pPr>
        <w:pStyle w:val="ListParagraph"/>
        <w:numPr>
          <w:ilvl w:val="0"/>
          <w:numId w:val="17"/>
        </w:numPr>
      </w:pPr>
      <w:r>
        <w:t>Only administrator can</w:t>
      </w:r>
      <w:r w:rsidR="005C7F2D">
        <w:t xml:space="preserve"> order, check and </w:t>
      </w:r>
      <w:r>
        <w:t xml:space="preserve">purchase food grocery (salt, vegetables </w:t>
      </w:r>
      <w:proofErr w:type="spellStart"/>
      <w:proofErr w:type="gramStart"/>
      <w:r>
        <w:t>etc</w:t>
      </w:r>
      <w:proofErr w:type="spellEnd"/>
      <w:r>
        <w:t xml:space="preserve"> )</w:t>
      </w:r>
      <w:proofErr w:type="gramEnd"/>
      <w:r>
        <w:t xml:space="preserve"> and maintains records of purchased items.</w:t>
      </w:r>
    </w:p>
    <w:p w14:paraId="6E3FCB6A" w14:textId="77777777" w:rsidR="00C74551" w:rsidRDefault="00C74551" w:rsidP="00C74551">
      <w:pPr>
        <w:pStyle w:val="ListParagraph"/>
        <w:ind w:left="630"/>
      </w:pPr>
    </w:p>
    <w:p w14:paraId="0574E939" w14:textId="322AB8F7" w:rsidR="00962826" w:rsidRDefault="00962826" w:rsidP="00962826">
      <w:pPr>
        <w:pStyle w:val="ListParagraph"/>
        <w:numPr>
          <w:ilvl w:val="0"/>
          <w:numId w:val="17"/>
        </w:numPr>
      </w:pPr>
      <w:r>
        <w:t>Customers must be able to choose more than 1 food items at a time, in cart. After confirmation, th</w:t>
      </w:r>
      <w:r w:rsidR="00B77171">
        <w:t>e</w:t>
      </w:r>
      <w:r>
        <w:t>y can order their food.</w:t>
      </w:r>
      <w:r w:rsidRPr="00962826">
        <w:t xml:space="preserve"> </w:t>
      </w:r>
    </w:p>
    <w:p w14:paraId="301FCB37" w14:textId="77777777" w:rsidR="00962826" w:rsidRDefault="00962826" w:rsidP="00B77171">
      <w:pPr>
        <w:pStyle w:val="ListParagraph"/>
      </w:pPr>
    </w:p>
    <w:p w14:paraId="5029EF78" w14:textId="74579643" w:rsidR="00962826" w:rsidRDefault="00962826" w:rsidP="00962826">
      <w:pPr>
        <w:pStyle w:val="ListParagraph"/>
        <w:numPr>
          <w:ilvl w:val="0"/>
          <w:numId w:val="17"/>
        </w:numPr>
      </w:pPr>
      <w:r w:rsidRPr="00962826">
        <w:t xml:space="preserve"> </w:t>
      </w:r>
      <w:r>
        <w:t xml:space="preserve">All meals in a single order must be paid </w:t>
      </w:r>
      <w:r w:rsidR="00B77171">
        <w:t>by</w:t>
      </w:r>
      <w:r>
        <w:t xml:space="preserve"> using the same payment method.</w:t>
      </w:r>
      <w:r w:rsidRPr="00962826">
        <w:t xml:space="preserve"> </w:t>
      </w:r>
    </w:p>
    <w:p w14:paraId="73D4B3AB" w14:textId="77777777" w:rsidR="00962826" w:rsidRDefault="00962826" w:rsidP="00962826">
      <w:pPr>
        <w:pStyle w:val="ListParagraph"/>
      </w:pPr>
    </w:p>
    <w:p w14:paraId="3F35DDD3" w14:textId="71A4BC73" w:rsidR="00B77171" w:rsidRDefault="00962826" w:rsidP="00B77171">
      <w:pPr>
        <w:pStyle w:val="ListParagraph"/>
        <w:numPr>
          <w:ilvl w:val="0"/>
          <w:numId w:val="17"/>
        </w:numPr>
      </w:pPr>
      <w:r>
        <w:t>Order price is calculated as the sum of each food item price times the quantity of that food item ordered</w:t>
      </w:r>
      <w:r w:rsidR="002D5215">
        <w:t>.</w:t>
      </w:r>
      <w:r w:rsidR="00B77171" w:rsidRPr="00B77171">
        <w:t xml:space="preserve"> </w:t>
      </w:r>
    </w:p>
    <w:p w14:paraId="108BCC6F" w14:textId="77777777" w:rsidR="00B77171" w:rsidRDefault="00B77171" w:rsidP="00B77171">
      <w:pPr>
        <w:pStyle w:val="ListParagraph"/>
      </w:pPr>
      <w:bookmarkStart w:id="0" w:name="_GoBack"/>
      <w:bookmarkEnd w:id="0"/>
    </w:p>
    <w:p w14:paraId="05E7FABE" w14:textId="3B441843" w:rsidR="00B77171" w:rsidRDefault="00B77171" w:rsidP="00B77171">
      <w:pPr>
        <w:pStyle w:val="ListParagraph"/>
        <w:numPr>
          <w:ilvl w:val="0"/>
          <w:numId w:val="17"/>
        </w:numPr>
      </w:pPr>
      <w:r>
        <w:t xml:space="preserve">Delivery team must deliver food within required time to the customer, assigned </w:t>
      </w:r>
      <w:r w:rsidR="003D4C88">
        <w:t>by</w:t>
      </w:r>
      <w:r w:rsidR="00C74551">
        <w:t xml:space="preserve"> manager</w:t>
      </w:r>
      <w:r>
        <w:t>.</w:t>
      </w:r>
    </w:p>
    <w:p w14:paraId="0F2BF9B9" w14:textId="77777777" w:rsidR="00C74551" w:rsidRDefault="00C74551" w:rsidP="00C74551">
      <w:pPr>
        <w:pStyle w:val="ListParagraph"/>
      </w:pPr>
    </w:p>
    <w:p w14:paraId="63602ED8" w14:textId="77777777" w:rsidR="00C74551" w:rsidRPr="000D53AD" w:rsidRDefault="00C74551" w:rsidP="00C74551">
      <w:pPr>
        <w:pStyle w:val="Heading1"/>
        <w:rPr>
          <w:sz w:val="26"/>
          <w:szCs w:val="26"/>
        </w:rPr>
      </w:pPr>
      <w:r w:rsidRPr="000D53AD">
        <w:rPr>
          <w:sz w:val="26"/>
          <w:szCs w:val="26"/>
        </w:rPr>
        <w:t>Diagram and Design</w:t>
      </w:r>
    </w:p>
    <w:p w14:paraId="7BF211E5" w14:textId="77777777" w:rsidR="00C74551" w:rsidRDefault="00C74551" w:rsidP="00C74551">
      <w:pPr>
        <w:pStyle w:val="Heading2"/>
        <w:rPr>
          <w:sz w:val="24"/>
          <w:szCs w:val="24"/>
        </w:rPr>
      </w:pPr>
      <w:r w:rsidRPr="002522F7">
        <w:rPr>
          <w:sz w:val="24"/>
          <w:szCs w:val="24"/>
        </w:rPr>
        <w:t>Conceptual Diagram</w:t>
      </w:r>
      <w:r>
        <w:rPr>
          <w:sz w:val="24"/>
          <w:szCs w:val="24"/>
        </w:rPr>
        <w:t>:</w:t>
      </w:r>
    </w:p>
    <w:p w14:paraId="3E63A133" w14:textId="188CA17E" w:rsidR="00C74551" w:rsidRDefault="00C74551" w:rsidP="00C74551">
      <w:r>
        <w:rPr>
          <w:noProof/>
        </w:rPr>
        <w:drawing>
          <wp:inline distT="0" distB="0" distL="0" distR="0" wp14:anchorId="3E8D1826" wp14:editId="554DE0CD">
            <wp:extent cx="5191850" cy="3115110"/>
            <wp:effectExtent l="0" t="0" r="8890" b="9525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db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0C7A" w14:textId="42F99546" w:rsidR="00C74551" w:rsidRPr="00B31ADC" w:rsidRDefault="00C74551" w:rsidP="00C74551">
      <w:pPr>
        <w:rPr>
          <w:sz w:val="20"/>
          <w:szCs w:val="20"/>
        </w:rPr>
      </w:pPr>
      <w:r w:rsidRPr="00B31ADC">
        <w:rPr>
          <w:sz w:val="20"/>
          <w:szCs w:val="20"/>
        </w:rPr>
        <w:t xml:space="preserve">ER </w:t>
      </w:r>
      <w:r w:rsidR="00B31ADC" w:rsidRPr="00B31ADC">
        <w:rPr>
          <w:sz w:val="20"/>
          <w:szCs w:val="20"/>
        </w:rPr>
        <w:t>Diagram 1</w:t>
      </w:r>
    </w:p>
    <w:p w14:paraId="57E5742C" w14:textId="77777777" w:rsidR="008D4AFD" w:rsidRDefault="008D4AFD" w:rsidP="002522F7">
      <w:pPr>
        <w:pStyle w:val="Heading2"/>
        <w:rPr>
          <w:sz w:val="24"/>
          <w:szCs w:val="24"/>
        </w:rPr>
      </w:pPr>
    </w:p>
    <w:p w14:paraId="490B1A1E" w14:textId="64AC8904" w:rsidR="008D4AFD" w:rsidRDefault="003D4C88" w:rsidP="002522F7">
      <w:pPr>
        <w:pStyle w:val="Heading2"/>
        <w:rPr>
          <w:sz w:val="24"/>
          <w:szCs w:val="24"/>
        </w:rPr>
      </w:pPr>
      <w:r w:rsidRPr="003D4C88">
        <w:drawing>
          <wp:inline distT="0" distB="0" distL="0" distR="0" wp14:anchorId="4A114362" wp14:editId="17A996E1">
            <wp:extent cx="6553200" cy="613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D7C8" w14:textId="06560736" w:rsidR="008D4AFD" w:rsidRDefault="008D4AFD" w:rsidP="002522F7">
      <w:pPr>
        <w:pStyle w:val="Heading2"/>
        <w:rPr>
          <w:sz w:val="24"/>
          <w:szCs w:val="24"/>
        </w:rPr>
      </w:pPr>
    </w:p>
    <w:p w14:paraId="69B1D076" w14:textId="77777777" w:rsidR="00B31ADC" w:rsidRDefault="00B31ADC" w:rsidP="00B31ADC">
      <w:pPr>
        <w:rPr>
          <w:sz w:val="20"/>
          <w:szCs w:val="20"/>
        </w:rPr>
      </w:pPr>
      <w:r w:rsidRPr="00B31ADC">
        <w:rPr>
          <w:sz w:val="20"/>
          <w:szCs w:val="20"/>
        </w:rPr>
        <w:t xml:space="preserve">ER Diagram </w:t>
      </w:r>
      <w:r>
        <w:rPr>
          <w:sz w:val="20"/>
          <w:szCs w:val="20"/>
        </w:rPr>
        <w:t>2</w:t>
      </w:r>
    </w:p>
    <w:p w14:paraId="72817391" w14:textId="77777777" w:rsidR="00B31ADC" w:rsidRDefault="00B31ADC" w:rsidP="00B31ADC">
      <w:pPr>
        <w:rPr>
          <w:sz w:val="20"/>
          <w:szCs w:val="20"/>
        </w:rPr>
      </w:pPr>
    </w:p>
    <w:p w14:paraId="63FE118D" w14:textId="77777777" w:rsidR="00B31ADC" w:rsidRDefault="00B31ADC" w:rsidP="00B31ADC">
      <w:pPr>
        <w:rPr>
          <w:sz w:val="20"/>
          <w:szCs w:val="20"/>
        </w:rPr>
      </w:pPr>
    </w:p>
    <w:p w14:paraId="487A9F69" w14:textId="77777777" w:rsidR="00B31ADC" w:rsidRDefault="00B31ADC" w:rsidP="00B31ADC">
      <w:pPr>
        <w:rPr>
          <w:sz w:val="20"/>
          <w:szCs w:val="20"/>
        </w:rPr>
      </w:pPr>
    </w:p>
    <w:p w14:paraId="455C3633" w14:textId="77777777" w:rsidR="00B31ADC" w:rsidRDefault="00B31ADC" w:rsidP="00B31ADC">
      <w:pPr>
        <w:rPr>
          <w:sz w:val="20"/>
          <w:szCs w:val="20"/>
        </w:rPr>
      </w:pPr>
    </w:p>
    <w:p w14:paraId="4EC19C9D" w14:textId="77777777" w:rsidR="00B31ADC" w:rsidRDefault="00B31ADC" w:rsidP="00B31ADC">
      <w:pPr>
        <w:rPr>
          <w:sz w:val="20"/>
          <w:szCs w:val="20"/>
        </w:rPr>
      </w:pPr>
    </w:p>
    <w:p w14:paraId="0989AB65" w14:textId="77777777" w:rsidR="00B31ADC" w:rsidRDefault="00B31ADC" w:rsidP="00B31ADC">
      <w:pPr>
        <w:rPr>
          <w:sz w:val="20"/>
          <w:szCs w:val="20"/>
        </w:rPr>
      </w:pPr>
    </w:p>
    <w:p w14:paraId="495BDA89" w14:textId="77777777" w:rsidR="00B31ADC" w:rsidRDefault="00B31ADC" w:rsidP="00B31ADC">
      <w:pPr>
        <w:rPr>
          <w:sz w:val="20"/>
          <w:szCs w:val="20"/>
        </w:rPr>
      </w:pPr>
    </w:p>
    <w:p w14:paraId="368A3C57" w14:textId="0180E849" w:rsidR="002522F7" w:rsidRPr="00B31ADC" w:rsidRDefault="00A26435" w:rsidP="00B31ADC">
      <w:pPr>
        <w:pStyle w:val="Heading2"/>
        <w:rPr>
          <w:sz w:val="24"/>
          <w:szCs w:val="24"/>
        </w:rPr>
      </w:pPr>
      <w:r w:rsidRPr="00B31ADC">
        <w:rPr>
          <w:sz w:val="24"/>
          <w:szCs w:val="24"/>
        </w:rPr>
        <w:lastRenderedPageBreak/>
        <w:t>Logical Database Design</w:t>
      </w:r>
      <w:r w:rsidR="002522F7" w:rsidRPr="00B31ADC">
        <w:rPr>
          <w:sz w:val="24"/>
          <w:szCs w:val="24"/>
        </w:rPr>
        <w:t>:</w:t>
      </w:r>
    </w:p>
    <w:p w14:paraId="51F2BDFD" w14:textId="240B745D" w:rsidR="00A26435" w:rsidRDefault="008B2B1D" w:rsidP="00A26435">
      <w:r w:rsidRPr="008B2B1D">
        <w:rPr>
          <w:noProof/>
        </w:rPr>
        <w:drawing>
          <wp:inline distT="0" distB="0" distL="0" distR="0" wp14:anchorId="173B39D0" wp14:editId="159921DC">
            <wp:extent cx="6401289" cy="7374255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457" cy="737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DE20" w14:textId="00D65FCF" w:rsidR="00F22F1C" w:rsidRDefault="00F22F1C" w:rsidP="00F22F1C"/>
    <w:p w14:paraId="3CD35E25" w14:textId="77777777" w:rsidR="00A26435" w:rsidRPr="00A26435" w:rsidRDefault="00A26435" w:rsidP="00F22F1C"/>
    <w:p w14:paraId="10D4D5DB" w14:textId="16F74605" w:rsidR="00F22F1C" w:rsidRPr="00A26435" w:rsidRDefault="00F22F1C" w:rsidP="00A26435">
      <w:pPr>
        <w:spacing w:after="200" w:line="276" w:lineRule="auto"/>
        <w:rPr>
          <w:sz w:val="24"/>
          <w:szCs w:val="24"/>
        </w:rPr>
      </w:pPr>
      <w:r w:rsidRPr="00A26435">
        <w:rPr>
          <w:sz w:val="24"/>
          <w:szCs w:val="24"/>
        </w:rPr>
        <w:t xml:space="preserve"> </w:t>
      </w:r>
    </w:p>
    <w:p w14:paraId="387DE1D7" w14:textId="63A562F2" w:rsidR="00645A75" w:rsidRPr="002522F7" w:rsidRDefault="00645A75">
      <w:pPr>
        <w:pStyle w:val="Heading1"/>
        <w:rPr>
          <w:szCs w:val="24"/>
        </w:rPr>
      </w:pPr>
    </w:p>
    <w:p w14:paraId="504DD3D0" w14:textId="2B495012" w:rsidR="00645A75" w:rsidRPr="002522F7" w:rsidRDefault="00A26435">
      <w:pPr>
        <w:pStyle w:val="Heading2"/>
        <w:rPr>
          <w:sz w:val="24"/>
          <w:szCs w:val="24"/>
        </w:rPr>
      </w:pPr>
      <w:r w:rsidRPr="002522F7">
        <w:rPr>
          <w:sz w:val="24"/>
          <w:szCs w:val="24"/>
        </w:rPr>
        <w:t>Reports:</w:t>
      </w:r>
    </w:p>
    <w:p w14:paraId="369187BA" w14:textId="77777777" w:rsidR="00732B1D" w:rsidRPr="002522F7" w:rsidRDefault="00732B1D" w:rsidP="00732B1D">
      <w:pPr>
        <w:rPr>
          <w:color w:val="000000" w:themeColor="text1"/>
        </w:rPr>
      </w:pPr>
    </w:p>
    <w:p w14:paraId="6EB1B41C" w14:textId="0810BE92" w:rsidR="002961EA" w:rsidRPr="002522F7" w:rsidRDefault="002961EA" w:rsidP="00732B1D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2522F7">
        <w:rPr>
          <w:color w:val="000000" w:themeColor="text1"/>
        </w:rPr>
        <w:t>List of orders and their details that a customer orders at specific time.</w:t>
      </w:r>
    </w:p>
    <w:p w14:paraId="056B8BE8" w14:textId="77777777" w:rsidR="00732B1D" w:rsidRPr="002522F7" w:rsidRDefault="00732B1D" w:rsidP="00732B1D">
      <w:pPr>
        <w:pStyle w:val="ListParagraph"/>
        <w:rPr>
          <w:color w:val="000000" w:themeColor="text1"/>
        </w:rPr>
      </w:pPr>
    </w:p>
    <w:p w14:paraId="13E07051" w14:textId="16F85167" w:rsidR="00C74551" w:rsidRPr="00C74551" w:rsidRDefault="008B2B1D" w:rsidP="00C74551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2522F7">
        <w:rPr>
          <w:color w:val="000000" w:themeColor="text1"/>
          <w:sz w:val="24"/>
          <w:szCs w:val="24"/>
        </w:rPr>
        <w:t>List of</w:t>
      </w:r>
      <w:r w:rsidR="002961EA" w:rsidRPr="002522F7">
        <w:rPr>
          <w:color w:val="000000" w:themeColor="text1"/>
          <w:sz w:val="24"/>
          <w:szCs w:val="24"/>
        </w:rPr>
        <w:t xml:space="preserve"> registered</w:t>
      </w:r>
      <w:r w:rsidRPr="002522F7">
        <w:rPr>
          <w:color w:val="000000" w:themeColor="text1"/>
          <w:sz w:val="24"/>
          <w:szCs w:val="24"/>
        </w:rPr>
        <w:t xml:space="preserve"> employees</w:t>
      </w:r>
      <w:r w:rsidR="00732B1D" w:rsidRPr="002522F7">
        <w:rPr>
          <w:color w:val="000000" w:themeColor="text1"/>
          <w:sz w:val="24"/>
          <w:szCs w:val="24"/>
        </w:rPr>
        <w:t xml:space="preserve"> with their salaries and designation.</w:t>
      </w:r>
    </w:p>
    <w:p w14:paraId="4F57A0C1" w14:textId="77777777" w:rsidR="00C74551" w:rsidRPr="00C74551" w:rsidRDefault="00C74551" w:rsidP="00C74551">
      <w:pPr>
        <w:pStyle w:val="ListParagraph"/>
        <w:rPr>
          <w:color w:val="000000" w:themeColor="text1"/>
        </w:rPr>
      </w:pPr>
    </w:p>
    <w:p w14:paraId="30F736A6" w14:textId="34BB3E87" w:rsidR="00C74551" w:rsidRPr="00C74551" w:rsidRDefault="00C74551" w:rsidP="00C74551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Number of employees working at each designation.</w:t>
      </w:r>
    </w:p>
    <w:p w14:paraId="653DA9D5" w14:textId="77777777" w:rsidR="00732B1D" w:rsidRPr="002522F7" w:rsidRDefault="00732B1D" w:rsidP="00732B1D">
      <w:pPr>
        <w:pStyle w:val="ListParagraph"/>
        <w:rPr>
          <w:color w:val="000000" w:themeColor="text1"/>
        </w:rPr>
      </w:pPr>
    </w:p>
    <w:p w14:paraId="4B3C8E9C" w14:textId="75F39C1A" w:rsidR="002522F7" w:rsidRPr="002522F7" w:rsidRDefault="00732B1D" w:rsidP="002522F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2522F7">
        <w:rPr>
          <w:color w:val="000000" w:themeColor="text1"/>
          <w:sz w:val="24"/>
          <w:szCs w:val="24"/>
        </w:rPr>
        <w:t>List of registered customers.</w:t>
      </w:r>
    </w:p>
    <w:p w14:paraId="0E4D6C33" w14:textId="77777777" w:rsidR="002522F7" w:rsidRPr="002522F7" w:rsidRDefault="002522F7" w:rsidP="002522F7">
      <w:pPr>
        <w:pStyle w:val="ListParagraph"/>
        <w:rPr>
          <w:color w:val="000000" w:themeColor="text1"/>
        </w:rPr>
      </w:pPr>
    </w:p>
    <w:p w14:paraId="05F47B62" w14:textId="1CBB81FD" w:rsidR="002522F7" w:rsidRPr="002522F7" w:rsidRDefault="00732B1D" w:rsidP="002522F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2522F7">
        <w:rPr>
          <w:color w:val="000000" w:themeColor="text1"/>
          <w:sz w:val="24"/>
          <w:szCs w:val="24"/>
        </w:rPr>
        <w:t>Feedback given by customers order by date.</w:t>
      </w:r>
    </w:p>
    <w:p w14:paraId="7ABAC64C" w14:textId="77777777" w:rsidR="002522F7" w:rsidRPr="002522F7" w:rsidRDefault="002522F7" w:rsidP="002522F7">
      <w:pPr>
        <w:pStyle w:val="ListParagraph"/>
        <w:rPr>
          <w:color w:val="000000" w:themeColor="text1"/>
        </w:rPr>
      </w:pPr>
    </w:p>
    <w:p w14:paraId="43DA664F" w14:textId="026586C4" w:rsidR="002522F7" w:rsidRPr="002522F7" w:rsidRDefault="002522F7" w:rsidP="002522F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2522F7">
        <w:rPr>
          <w:color w:val="000000" w:themeColor="text1"/>
          <w:sz w:val="24"/>
          <w:szCs w:val="24"/>
        </w:rPr>
        <w:t>Number of customers and total sale price on daily basis.</w:t>
      </w:r>
    </w:p>
    <w:p w14:paraId="5E308D1C" w14:textId="77777777" w:rsidR="002522F7" w:rsidRPr="002522F7" w:rsidRDefault="002522F7" w:rsidP="002522F7">
      <w:pPr>
        <w:pStyle w:val="ListParagraph"/>
        <w:rPr>
          <w:color w:val="000000" w:themeColor="text1"/>
        </w:rPr>
      </w:pPr>
    </w:p>
    <w:p w14:paraId="592887C1" w14:textId="18316CBF" w:rsidR="00732B1D" w:rsidRPr="002522F7" w:rsidRDefault="008B2B1D" w:rsidP="00732B1D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2522F7">
        <w:rPr>
          <w:color w:val="000000" w:themeColor="text1"/>
          <w:sz w:val="24"/>
          <w:szCs w:val="24"/>
        </w:rPr>
        <w:t>An order’s status, total price and discount price can be listed in a report.</w:t>
      </w:r>
    </w:p>
    <w:p w14:paraId="3B25A6C4" w14:textId="77777777" w:rsidR="002522F7" w:rsidRPr="002522F7" w:rsidRDefault="002522F7" w:rsidP="002522F7">
      <w:pPr>
        <w:pStyle w:val="ListParagraph"/>
        <w:rPr>
          <w:color w:val="000000" w:themeColor="text1"/>
        </w:rPr>
      </w:pPr>
    </w:p>
    <w:p w14:paraId="22F46D78" w14:textId="77777777" w:rsidR="002522F7" w:rsidRPr="002522F7" w:rsidRDefault="002522F7" w:rsidP="002522F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2522F7">
        <w:rPr>
          <w:color w:val="000000" w:themeColor="text1"/>
          <w:sz w:val="24"/>
          <w:szCs w:val="24"/>
        </w:rPr>
        <w:t>C</w:t>
      </w:r>
      <w:r w:rsidR="008B2B1D" w:rsidRPr="002522F7">
        <w:rPr>
          <w:color w:val="000000" w:themeColor="text1"/>
          <w:sz w:val="24"/>
          <w:szCs w:val="24"/>
        </w:rPr>
        <w:t xml:space="preserve">ategories of menu card </w:t>
      </w:r>
      <w:r w:rsidRPr="002522F7">
        <w:rPr>
          <w:color w:val="000000" w:themeColor="text1"/>
          <w:sz w:val="24"/>
          <w:szCs w:val="24"/>
        </w:rPr>
        <w:t>along with total number of items they have.</w:t>
      </w:r>
    </w:p>
    <w:p w14:paraId="16186239" w14:textId="77777777" w:rsidR="002522F7" w:rsidRPr="002522F7" w:rsidRDefault="002522F7" w:rsidP="002522F7">
      <w:pPr>
        <w:pStyle w:val="ListParagraph"/>
        <w:rPr>
          <w:color w:val="000000" w:themeColor="text1"/>
          <w:sz w:val="24"/>
          <w:szCs w:val="24"/>
        </w:rPr>
      </w:pPr>
    </w:p>
    <w:p w14:paraId="7A190B32" w14:textId="1DB896E5" w:rsidR="008B2B1D" w:rsidRPr="002522F7" w:rsidRDefault="008B2B1D" w:rsidP="002522F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2522F7">
        <w:rPr>
          <w:color w:val="000000" w:themeColor="text1"/>
          <w:sz w:val="24"/>
          <w:szCs w:val="24"/>
        </w:rPr>
        <w:t>Details of vehicles</w:t>
      </w:r>
      <w:r w:rsidR="00732B1D" w:rsidRPr="002522F7">
        <w:rPr>
          <w:color w:val="000000" w:themeColor="text1"/>
          <w:sz w:val="24"/>
          <w:szCs w:val="24"/>
        </w:rPr>
        <w:t xml:space="preserve"> owned by delivery team i.e. </w:t>
      </w:r>
      <w:r w:rsidRPr="002522F7">
        <w:rPr>
          <w:color w:val="000000" w:themeColor="text1"/>
          <w:sz w:val="24"/>
          <w:szCs w:val="24"/>
        </w:rPr>
        <w:t xml:space="preserve"> </w:t>
      </w:r>
      <w:r w:rsidR="00732B1D" w:rsidRPr="002522F7">
        <w:rPr>
          <w:color w:val="000000" w:themeColor="text1"/>
          <w:sz w:val="24"/>
          <w:szCs w:val="24"/>
        </w:rPr>
        <w:t xml:space="preserve">through </w:t>
      </w:r>
      <w:r w:rsidRPr="002522F7">
        <w:rPr>
          <w:color w:val="000000" w:themeColor="text1"/>
          <w:sz w:val="24"/>
          <w:szCs w:val="24"/>
        </w:rPr>
        <w:t xml:space="preserve">which vehicle, the </w:t>
      </w:r>
      <w:r w:rsidR="00732B1D" w:rsidRPr="002522F7">
        <w:rPr>
          <w:color w:val="000000" w:themeColor="text1"/>
          <w:sz w:val="24"/>
          <w:szCs w:val="24"/>
        </w:rPr>
        <w:t>deliverer</w:t>
      </w:r>
      <w:r w:rsidRPr="002522F7">
        <w:rPr>
          <w:color w:val="000000" w:themeColor="text1"/>
          <w:sz w:val="24"/>
          <w:szCs w:val="24"/>
        </w:rPr>
        <w:t xml:space="preserve"> </w:t>
      </w:r>
      <w:r w:rsidR="00732B1D" w:rsidRPr="002522F7">
        <w:rPr>
          <w:color w:val="000000" w:themeColor="text1"/>
          <w:sz w:val="24"/>
          <w:szCs w:val="24"/>
        </w:rPr>
        <w:t>delivers</w:t>
      </w:r>
      <w:r w:rsidRPr="002522F7">
        <w:rPr>
          <w:color w:val="000000" w:themeColor="text1"/>
          <w:sz w:val="24"/>
          <w:szCs w:val="24"/>
        </w:rPr>
        <w:t xml:space="preserve"> food to which customer</w:t>
      </w:r>
      <w:r w:rsidR="00732B1D" w:rsidRPr="002522F7">
        <w:rPr>
          <w:color w:val="000000" w:themeColor="text1"/>
          <w:sz w:val="24"/>
          <w:szCs w:val="24"/>
        </w:rPr>
        <w:t>.</w:t>
      </w:r>
    </w:p>
    <w:p w14:paraId="10FCD350" w14:textId="77777777" w:rsidR="002522F7" w:rsidRPr="002522F7" w:rsidRDefault="002522F7" w:rsidP="002522F7">
      <w:pPr>
        <w:pStyle w:val="ListParagraph"/>
        <w:rPr>
          <w:color w:val="000000" w:themeColor="text1"/>
        </w:rPr>
      </w:pPr>
    </w:p>
    <w:p w14:paraId="0803B329" w14:textId="6A5E3C92" w:rsidR="002522F7" w:rsidRPr="002522F7" w:rsidRDefault="002522F7" w:rsidP="002522F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2522F7">
        <w:rPr>
          <w:color w:val="000000" w:themeColor="text1"/>
        </w:rPr>
        <w:t>List of products along with their categories and supplier names.</w:t>
      </w:r>
    </w:p>
    <w:p w14:paraId="7CA22A03" w14:textId="77777777" w:rsidR="002522F7" w:rsidRPr="002522F7" w:rsidRDefault="002522F7" w:rsidP="002522F7">
      <w:pPr>
        <w:pStyle w:val="ListParagraph"/>
        <w:rPr>
          <w:color w:val="000000" w:themeColor="text1"/>
        </w:rPr>
      </w:pPr>
    </w:p>
    <w:p w14:paraId="48956D08" w14:textId="0BEFC5C7" w:rsidR="008B2B1D" w:rsidRPr="002522F7" w:rsidRDefault="002522F7" w:rsidP="002522F7">
      <w:pPr>
        <w:pStyle w:val="ListParagraph"/>
        <w:numPr>
          <w:ilvl w:val="0"/>
          <w:numId w:val="18"/>
        </w:numPr>
        <w:rPr>
          <w:color w:val="000000" w:themeColor="text1"/>
          <w:sz w:val="24"/>
          <w:szCs w:val="24"/>
        </w:rPr>
      </w:pPr>
      <w:r w:rsidRPr="002522F7">
        <w:rPr>
          <w:color w:val="000000" w:themeColor="text1"/>
        </w:rPr>
        <w:t>Orders assigned to each chef and status of each order (i.e. urgent or not)</w:t>
      </w:r>
      <w:r w:rsidRPr="002522F7">
        <w:rPr>
          <w:color w:val="000000" w:themeColor="text1"/>
          <w:sz w:val="24"/>
          <w:szCs w:val="24"/>
        </w:rPr>
        <w:t xml:space="preserve"> </w:t>
      </w:r>
    </w:p>
    <w:p w14:paraId="54C3C32E" w14:textId="54ECA1DB" w:rsidR="00544E8A" w:rsidRDefault="00544E8A"/>
    <w:p w14:paraId="1290BF87" w14:textId="20A7905C" w:rsidR="000D53AD" w:rsidRDefault="000D53AD" w:rsidP="000D53AD">
      <w:pPr>
        <w:pStyle w:val="Heading1"/>
        <w:rPr>
          <w:sz w:val="26"/>
          <w:szCs w:val="26"/>
        </w:rPr>
      </w:pPr>
      <w:r>
        <w:rPr>
          <w:sz w:val="26"/>
          <w:szCs w:val="26"/>
        </w:rPr>
        <w:t>Technology to be used</w:t>
      </w:r>
    </w:p>
    <w:p w14:paraId="0206D65C" w14:textId="29AEFA14" w:rsidR="000D53AD" w:rsidRDefault="000D53AD" w:rsidP="000D53AD">
      <w:pPr>
        <w:pStyle w:val="Heading2"/>
        <w:ind w:left="720"/>
        <w:rPr>
          <w:sz w:val="24"/>
          <w:szCs w:val="24"/>
        </w:rPr>
      </w:pPr>
      <w:r>
        <w:rPr>
          <w:sz w:val="24"/>
          <w:szCs w:val="24"/>
        </w:rPr>
        <w:t>For Frontend:</w:t>
      </w:r>
    </w:p>
    <w:p w14:paraId="38BC8F3B" w14:textId="7A98C61F" w:rsidR="000D53AD" w:rsidRPr="000D53AD" w:rsidRDefault="000D53AD" w:rsidP="000D53AD">
      <w:r>
        <w:tab/>
      </w:r>
      <w:r>
        <w:tab/>
        <w:t xml:space="preserve">HTML, CSS, </w:t>
      </w:r>
      <w:proofErr w:type="spellStart"/>
      <w:r>
        <w:t>Javascript</w:t>
      </w:r>
      <w:proofErr w:type="spellEnd"/>
      <w:r>
        <w:t xml:space="preserve">, </w:t>
      </w:r>
      <w:r w:rsidR="00B92EAF">
        <w:t xml:space="preserve">Bootstrap, </w:t>
      </w:r>
      <w:r>
        <w:t>Sublime, Just in Mind</w:t>
      </w:r>
    </w:p>
    <w:p w14:paraId="5D74E4DC" w14:textId="7383FDDD" w:rsidR="000D53AD" w:rsidRPr="000D53AD" w:rsidRDefault="000D53AD" w:rsidP="000D53AD">
      <w:pPr>
        <w:pStyle w:val="Heading2"/>
        <w:ind w:left="720"/>
      </w:pPr>
      <w:r>
        <w:rPr>
          <w:sz w:val="24"/>
          <w:szCs w:val="24"/>
        </w:rPr>
        <w:t>For Backend:</w:t>
      </w:r>
    </w:p>
    <w:p w14:paraId="1E681F1A" w14:textId="1D342914" w:rsidR="000D53AD" w:rsidRPr="000D53AD" w:rsidRDefault="000D53AD" w:rsidP="000D53AD">
      <w:r>
        <w:tab/>
      </w:r>
      <w:r>
        <w:tab/>
        <w:t>M</w:t>
      </w:r>
      <w:r w:rsidR="00D24C18">
        <w:t>S</w:t>
      </w:r>
      <w:r>
        <w:t>SQL,</w:t>
      </w:r>
      <w:r w:rsidR="00B92EAF">
        <w:t xml:space="preserve"> Visual </w:t>
      </w:r>
      <w:proofErr w:type="gramStart"/>
      <w:r w:rsidR="00B92EAF">
        <w:t>Studio</w:t>
      </w:r>
      <w:r w:rsidR="00AA0817">
        <w:t>(</w:t>
      </w:r>
      <w:proofErr w:type="gramEnd"/>
      <w:r w:rsidR="00AA0817">
        <w:t>MVC)</w:t>
      </w:r>
      <w:r w:rsidR="00B92EAF">
        <w:t xml:space="preserve">, </w:t>
      </w:r>
      <w:r>
        <w:t>C</w:t>
      </w:r>
      <w:r w:rsidR="00B92EAF">
        <w:t>#, SAP Crystal Reports (for generating reports)</w:t>
      </w:r>
    </w:p>
    <w:p w14:paraId="150A3FB4" w14:textId="77777777" w:rsidR="000D53AD" w:rsidRDefault="000D53AD"/>
    <w:sectPr w:rsidR="000D53AD" w:rsidSect="003E2D26">
      <w:footerReference w:type="default" r:id="rId11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C5A31" w14:textId="77777777" w:rsidR="00442218" w:rsidRDefault="00442218">
      <w:pPr>
        <w:spacing w:after="0"/>
      </w:pPr>
      <w:r>
        <w:separator/>
      </w:r>
    </w:p>
  </w:endnote>
  <w:endnote w:type="continuationSeparator" w:id="0">
    <w:p w14:paraId="1CA7C79E" w14:textId="77777777" w:rsidR="00442218" w:rsidRDefault="00442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0E507" w14:textId="77777777" w:rsidR="00D01949" w:rsidRDefault="00D0194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2E6FF" w14:textId="77777777" w:rsidR="00442218" w:rsidRDefault="00442218">
      <w:pPr>
        <w:spacing w:after="0"/>
      </w:pPr>
      <w:r>
        <w:separator/>
      </w:r>
    </w:p>
  </w:footnote>
  <w:footnote w:type="continuationSeparator" w:id="0">
    <w:p w14:paraId="039D44DB" w14:textId="77777777" w:rsidR="00442218" w:rsidRDefault="00442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90ECF"/>
    <w:multiLevelType w:val="hybridMultilevel"/>
    <w:tmpl w:val="9BCE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C3155"/>
    <w:multiLevelType w:val="hybridMultilevel"/>
    <w:tmpl w:val="8BE66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C23BE"/>
    <w:multiLevelType w:val="hybridMultilevel"/>
    <w:tmpl w:val="B03EB69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93FA9"/>
    <w:multiLevelType w:val="hybridMultilevel"/>
    <w:tmpl w:val="E69CB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C03F6"/>
    <w:multiLevelType w:val="hybridMultilevel"/>
    <w:tmpl w:val="5C24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6E10A9"/>
    <w:multiLevelType w:val="hybridMultilevel"/>
    <w:tmpl w:val="9D1CE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C45EC"/>
    <w:multiLevelType w:val="hybridMultilevel"/>
    <w:tmpl w:val="88A25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7474A5"/>
    <w:multiLevelType w:val="hybridMultilevel"/>
    <w:tmpl w:val="7ABE6F4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15"/>
  </w:num>
  <w:num w:numId="5">
    <w:abstractNumId w:val="15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3"/>
  </w:num>
  <w:num w:numId="19">
    <w:abstractNumId w:val="20"/>
  </w:num>
  <w:num w:numId="20">
    <w:abstractNumId w:val="11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41"/>
    <w:rsid w:val="00051E8E"/>
    <w:rsid w:val="000D53AD"/>
    <w:rsid w:val="001A148C"/>
    <w:rsid w:val="001C1A07"/>
    <w:rsid w:val="001E1E51"/>
    <w:rsid w:val="00216B82"/>
    <w:rsid w:val="0024197D"/>
    <w:rsid w:val="002522F7"/>
    <w:rsid w:val="00290CC6"/>
    <w:rsid w:val="002961EA"/>
    <w:rsid w:val="002D5215"/>
    <w:rsid w:val="002F30E3"/>
    <w:rsid w:val="003858A9"/>
    <w:rsid w:val="003B0391"/>
    <w:rsid w:val="003D4C88"/>
    <w:rsid w:val="003E2D26"/>
    <w:rsid w:val="00442218"/>
    <w:rsid w:val="0047050B"/>
    <w:rsid w:val="0048380C"/>
    <w:rsid w:val="004B3A36"/>
    <w:rsid w:val="00540212"/>
    <w:rsid w:val="00544E8A"/>
    <w:rsid w:val="0059569D"/>
    <w:rsid w:val="00595D10"/>
    <w:rsid w:val="005C7F2D"/>
    <w:rsid w:val="00645A75"/>
    <w:rsid w:val="006B3141"/>
    <w:rsid w:val="006F7190"/>
    <w:rsid w:val="00732B1D"/>
    <w:rsid w:val="00763449"/>
    <w:rsid w:val="007748D0"/>
    <w:rsid w:val="007824E9"/>
    <w:rsid w:val="007949DB"/>
    <w:rsid w:val="007E0C3F"/>
    <w:rsid w:val="00855DE9"/>
    <w:rsid w:val="00865AAC"/>
    <w:rsid w:val="00883B4C"/>
    <w:rsid w:val="00897784"/>
    <w:rsid w:val="008B2B1D"/>
    <w:rsid w:val="008D416A"/>
    <w:rsid w:val="008D4AFD"/>
    <w:rsid w:val="009550F6"/>
    <w:rsid w:val="00962826"/>
    <w:rsid w:val="009D1E5C"/>
    <w:rsid w:val="009D3D78"/>
    <w:rsid w:val="009E337C"/>
    <w:rsid w:val="009F5223"/>
    <w:rsid w:val="00A26435"/>
    <w:rsid w:val="00A35E1B"/>
    <w:rsid w:val="00A66C39"/>
    <w:rsid w:val="00A67D06"/>
    <w:rsid w:val="00AA0817"/>
    <w:rsid w:val="00AC1267"/>
    <w:rsid w:val="00AE182B"/>
    <w:rsid w:val="00B15429"/>
    <w:rsid w:val="00B31ADC"/>
    <w:rsid w:val="00B4621A"/>
    <w:rsid w:val="00B55513"/>
    <w:rsid w:val="00B766DC"/>
    <w:rsid w:val="00B77171"/>
    <w:rsid w:val="00B92EAF"/>
    <w:rsid w:val="00B96BA5"/>
    <w:rsid w:val="00BA5A96"/>
    <w:rsid w:val="00BB4D27"/>
    <w:rsid w:val="00C70C09"/>
    <w:rsid w:val="00C74551"/>
    <w:rsid w:val="00CA7742"/>
    <w:rsid w:val="00D01949"/>
    <w:rsid w:val="00D24C18"/>
    <w:rsid w:val="00D3577E"/>
    <w:rsid w:val="00D37941"/>
    <w:rsid w:val="00F22F1C"/>
    <w:rsid w:val="00F649AF"/>
    <w:rsid w:val="00FB092A"/>
    <w:rsid w:val="00F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32DE0"/>
  <w15:chartTrackingRefBased/>
  <w15:docId w15:val="{2512ADF3-4545-49C8-8E12-352C3E4C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  <w:style w:type="paragraph" w:customStyle="1" w:styleId="TableText">
    <w:name w:val="Table Text"/>
    <w:basedOn w:val="Normal"/>
    <w:rsid w:val="00962826"/>
    <w:pPr>
      <w:spacing w:before="60" w:after="60" w:line="480" w:lineRule="auto"/>
    </w:pPr>
    <w:rPr>
      <w:rFonts w:ascii="Times New Roman" w:eastAsia="Times New Roman" w:hAnsi="Times New Roman" w:cs="Times New Roman"/>
      <w:color w:val="auto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samyan.ue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san%20Butt\AppData\Roaming\Microsoft\Templates\Teacher's%20syllabus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42C19B41CB4361BF0EB43B6C636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48E5-0FCC-4A1F-B2F1-E5933881FAAE}"/>
      </w:docPartPr>
      <w:docPartBody>
        <w:p w:rsidR="00000000" w:rsidRDefault="00A035D4">
          <w:pPr>
            <w:pStyle w:val="0442C19B41CB4361BF0EB43B6C636245"/>
          </w:pPr>
          <w:r>
            <w:t>Instructor Information</w:t>
          </w:r>
        </w:p>
      </w:docPartBody>
    </w:docPart>
    <w:docPart>
      <w:docPartPr>
        <w:name w:val="39E28003D2434BED8173314080DFC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250F2-D8A7-4C9F-9085-7073EFF977F1}"/>
      </w:docPartPr>
      <w:docPartBody>
        <w:p w:rsidR="00000000" w:rsidRDefault="00A035D4">
          <w:pPr>
            <w:pStyle w:val="39E28003D2434BED8173314080DFCAEE"/>
          </w:pPr>
          <w:r>
            <w:t>Instructor</w:t>
          </w:r>
        </w:p>
      </w:docPartBody>
    </w:docPart>
    <w:docPart>
      <w:docPartPr>
        <w:name w:val="CB955BBB7E6443D29F47BA03CC65E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E912-F769-4188-B715-EB0DB921EA65}"/>
      </w:docPartPr>
      <w:docPartBody>
        <w:p w:rsidR="00000000" w:rsidRDefault="00A035D4">
          <w:pPr>
            <w:pStyle w:val="CB955BBB7E6443D29F47BA03CC65ECFD"/>
          </w:pPr>
          <w:r>
            <w:t>Email</w:t>
          </w:r>
        </w:p>
      </w:docPartBody>
    </w:docPart>
    <w:docPart>
      <w:docPartPr>
        <w:name w:val="1F6C3C3DFBDA445587BD4AAF6929C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C7205-6221-439B-B7A0-8E17D5D7A578}"/>
      </w:docPartPr>
      <w:docPartBody>
        <w:p w:rsidR="00000000" w:rsidRDefault="00A035D4">
          <w:pPr>
            <w:pStyle w:val="1F6C3C3DFBDA445587BD4AAF6929C392"/>
          </w:pPr>
          <w:r>
            <w:t xml:space="preserve">General </w:t>
          </w:r>
          <w:r>
            <w:t>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D4"/>
    <w:rsid w:val="00A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3476291CFF49A68DAF409910E4DFBA">
    <w:name w:val="3D3476291CFF49A68DAF409910E4DFBA"/>
  </w:style>
  <w:style w:type="paragraph" w:customStyle="1" w:styleId="FBEB1DF1FF6E4A129667EC9BB161CA2A">
    <w:name w:val="FBEB1DF1FF6E4A129667EC9BB161CA2A"/>
  </w:style>
  <w:style w:type="paragraph" w:customStyle="1" w:styleId="1C83EEC9F65646358FEDCF4B5A2CA7F8">
    <w:name w:val="1C83EEC9F65646358FEDCF4B5A2CA7F8"/>
  </w:style>
  <w:style w:type="paragraph" w:customStyle="1" w:styleId="0442C19B41CB4361BF0EB43B6C636245">
    <w:name w:val="0442C19B41CB4361BF0EB43B6C636245"/>
  </w:style>
  <w:style w:type="paragraph" w:customStyle="1" w:styleId="39E28003D2434BED8173314080DFCAEE">
    <w:name w:val="39E28003D2434BED8173314080DFCAEE"/>
  </w:style>
  <w:style w:type="paragraph" w:customStyle="1" w:styleId="CB955BBB7E6443D29F47BA03CC65ECFD">
    <w:name w:val="CB955BBB7E6443D29F47BA03CC65ECFD"/>
  </w:style>
  <w:style w:type="paragraph" w:customStyle="1" w:styleId="E72C95EEB3454CA399E327E69B92D0F8">
    <w:name w:val="E72C95EEB3454CA399E327E69B92D0F8"/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paragraph" w:customStyle="1" w:styleId="9BC566CA4AFD4ABD8325D769B0EE4034">
    <w:name w:val="9BC566CA4AFD4ABD8325D769B0EE4034"/>
  </w:style>
  <w:style w:type="paragraph" w:customStyle="1" w:styleId="A3FC1D79B88549C89C63CBCECD8C47D0">
    <w:name w:val="A3FC1D79B88549C89C63CBCECD8C47D0"/>
  </w:style>
  <w:style w:type="paragraph" w:customStyle="1" w:styleId="3B571E36F1F74889971B648993851A72">
    <w:name w:val="3B571E36F1F74889971B648993851A72"/>
  </w:style>
  <w:style w:type="paragraph" w:customStyle="1" w:styleId="E40B922D3D6E4B298C562C1A306DC190">
    <w:name w:val="E40B922D3D6E4B298C562C1A306DC190"/>
  </w:style>
  <w:style w:type="paragraph" w:customStyle="1" w:styleId="603C2C3F5FDC4239913D419066C05EA3">
    <w:name w:val="603C2C3F5FDC4239913D419066C05EA3"/>
  </w:style>
  <w:style w:type="paragraph" w:customStyle="1" w:styleId="1F6C3C3DFBDA445587BD4AAF6929C392">
    <w:name w:val="1F6C3C3DFBDA445587BD4AAF6929C392"/>
  </w:style>
  <w:style w:type="paragraph" w:customStyle="1" w:styleId="877DE77A99C24EA69AAE12901D2FE2D0">
    <w:name w:val="877DE77A99C24EA69AAE12901D2FE2D0"/>
  </w:style>
  <w:style w:type="paragraph" w:customStyle="1" w:styleId="CB44E6420F534C96A5CDE02E991C0FAC">
    <w:name w:val="CB44E6420F534C96A5CDE02E991C0FAC"/>
  </w:style>
  <w:style w:type="paragraph" w:customStyle="1" w:styleId="509E6D8FAE9B48BFA33F1F9BA6AB8331">
    <w:name w:val="509E6D8FAE9B48BFA33F1F9BA6AB8331"/>
  </w:style>
  <w:style w:type="paragraph" w:customStyle="1" w:styleId="4EADD078175740048BD505940F739B49">
    <w:name w:val="4EADD078175740048BD505940F739B49"/>
  </w:style>
  <w:style w:type="paragraph" w:customStyle="1" w:styleId="9855CB3B770E402FA26F7621F2EBEBAC">
    <w:name w:val="9855CB3B770E402FA26F7621F2EBEBAC"/>
  </w:style>
  <w:style w:type="paragraph" w:customStyle="1" w:styleId="70F85A3335A340AEA8E97D72CAD8FF2D">
    <w:name w:val="70F85A3335A340AEA8E97D72CAD8FF2D"/>
  </w:style>
  <w:style w:type="paragraph" w:customStyle="1" w:styleId="5C742DA13E2C46F58FAA63F7CB743186">
    <w:name w:val="5C742DA13E2C46F58FAA63F7CB743186"/>
  </w:style>
  <w:style w:type="paragraph" w:customStyle="1" w:styleId="7DDCEAECCDB547B099436DEEA760004C">
    <w:name w:val="7DDCEAECCDB547B099436DEEA760004C"/>
  </w:style>
  <w:style w:type="paragraph" w:customStyle="1" w:styleId="A574B5BC09C8436FBE5C8712C2246DBC">
    <w:name w:val="A574B5BC09C8436FBE5C8712C2246DBC"/>
  </w:style>
  <w:style w:type="paragraph" w:customStyle="1" w:styleId="03EF2C08DBBB41A0B10182E6AA02AE22">
    <w:name w:val="03EF2C08DBBB41A0B10182E6AA02AE22"/>
  </w:style>
  <w:style w:type="paragraph" w:customStyle="1" w:styleId="E43DB7BA11734DCA9EE3A92E0C39CEDB">
    <w:name w:val="E43DB7BA11734DCA9EE3A92E0C39CEDB"/>
  </w:style>
  <w:style w:type="paragraph" w:customStyle="1" w:styleId="660FEEA61E254BF8BF7236206CAF4092">
    <w:name w:val="660FEEA61E254BF8BF7236206CAF4092"/>
  </w:style>
  <w:style w:type="paragraph" w:customStyle="1" w:styleId="F945E194263944E496C31B8A373CABD2">
    <w:name w:val="F945E194263944E496C31B8A373CABD2"/>
  </w:style>
  <w:style w:type="paragraph" w:customStyle="1" w:styleId="CB9794FC337E4167B9EDDCC76899B716">
    <w:name w:val="CB9794FC337E4167B9EDDCC76899B716"/>
  </w:style>
  <w:style w:type="paragraph" w:customStyle="1" w:styleId="9DA127893EDB4B77A3A5859EDE72D1FF">
    <w:name w:val="9DA127893EDB4B77A3A5859EDE72D1FF"/>
  </w:style>
  <w:style w:type="paragraph" w:customStyle="1" w:styleId="1EA735E7C2BA48DABBA007B26E999349">
    <w:name w:val="1EA735E7C2BA48DABBA007B26E999349"/>
  </w:style>
  <w:style w:type="paragraph" w:customStyle="1" w:styleId="9D06649781554BDB8EFDD692DEC79F78">
    <w:name w:val="9D06649781554BDB8EFDD692DEC79F78"/>
  </w:style>
  <w:style w:type="paragraph" w:customStyle="1" w:styleId="C6BD20046FB54E5092DED1D0B71DAC94">
    <w:name w:val="C6BD20046FB54E5092DED1D0B71DAC94"/>
  </w:style>
  <w:style w:type="paragraph" w:customStyle="1" w:styleId="96A862BF5A044024B2A7CD9729CB1651">
    <w:name w:val="96A862BF5A044024B2A7CD9729CB1651"/>
  </w:style>
  <w:style w:type="paragraph" w:customStyle="1" w:styleId="4649CBB4E0F44AAEB21E7B1F0FA2A9A8">
    <w:name w:val="4649CBB4E0F44AAEB21E7B1F0FA2A9A8"/>
  </w:style>
  <w:style w:type="paragraph" w:customStyle="1" w:styleId="C5DC234548EB484BAA4AA692F58A62AC">
    <w:name w:val="C5DC234548EB484BAA4AA692F58A62AC"/>
  </w:style>
  <w:style w:type="paragraph" w:customStyle="1" w:styleId="174A92DFA63D408A9106F8124EAA03F8">
    <w:name w:val="174A92DFA63D408A9106F8124EAA03F8"/>
  </w:style>
  <w:style w:type="paragraph" w:customStyle="1" w:styleId="D49EB216B4534C4387ED14CA8309828C">
    <w:name w:val="D49EB216B4534C4387ED14CA8309828C"/>
  </w:style>
  <w:style w:type="paragraph" w:customStyle="1" w:styleId="918CDC03698B4A94A7DE6F9837D4685F">
    <w:name w:val="918CDC03698B4A94A7DE6F9837D4685F"/>
  </w:style>
  <w:style w:type="paragraph" w:customStyle="1" w:styleId="F9BE1D530632440E9A1C1A4023785828">
    <w:name w:val="F9BE1D530632440E9A1C1A4023785828"/>
  </w:style>
  <w:style w:type="paragraph" w:customStyle="1" w:styleId="EFD30476668F441D81C7EAAD79857F9E">
    <w:name w:val="EFD30476668F441D81C7EAAD79857F9E"/>
  </w:style>
  <w:style w:type="paragraph" w:customStyle="1" w:styleId="09BD05BB06504F45AEC9C3DC701B910B">
    <w:name w:val="09BD05BB06504F45AEC9C3DC701B910B"/>
  </w:style>
  <w:style w:type="paragraph" w:customStyle="1" w:styleId="C17D2B025C4C45BE82EE2294CE0B1C74">
    <w:name w:val="C17D2B025C4C45BE82EE2294CE0B1C74"/>
  </w:style>
  <w:style w:type="paragraph" w:customStyle="1" w:styleId="5E852E4D7A0045FEBF77D88719220939">
    <w:name w:val="5E852E4D7A0045FEBF77D88719220939"/>
  </w:style>
  <w:style w:type="paragraph" w:customStyle="1" w:styleId="1256DB5F5E3F4A058FEE6AB3051B7E59">
    <w:name w:val="1256DB5F5E3F4A058FEE6AB3051B7E59"/>
  </w:style>
  <w:style w:type="paragraph" w:customStyle="1" w:styleId="9AC4F0BB5FA04076B30017DEB12E09D4">
    <w:name w:val="9AC4F0BB5FA04076B30017DEB12E09D4"/>
  </w:style>
  <w:style w:type="paragraph" w:customStyle="1" w:styleId="4C66AF382D274ACEAC0C0FE1CEAF8493">
    <w:name w:val="4C66AF382D274ACEAC0C0FE1CEAF8493"/>
  </w:style>
  <w:style w:type="paragraph" w:customStyle="1" w:styleId="6FAFF4C0D63448A592C0CF2969C7DEDC">
    <w:name w:val="6FAFF4C0D63448A592C0CF2969C7DEDC"/>
  </w:style>
  <w:style w:type="paragraph" w:customStyle="1" w:styleId="67EC97023809484FAA8EB83A55C37AC1">
    <w:name w:val="67EC97023809484FAA8EB83A55C37AC1"/>
  </w:style>
  <w:style w:type="paragraph" w:customStyle="1" w:styleId="4267A7D7358F48BB962B5101055FD5E2">
    <w:name w:val="4267A7D7358F48BB962B5101055FD5E2"/>
  </w:style>
  <w:style w:type="paragraph" w:customStyle="1" w:styleId="9515F6E8BB9B4EAE80D48AC144C587E3">
    <w:name w:val="9515F6E8BB9B4EAE80D48AC144C587E3"/>
  </w:style>
  <w:style w:type="paragraph" w:customStyle="1" w:styleId="5B2A1BAA35B24338AAE706AD16EA918A">
    <w:name w:val="5B2A1BAA35B24338AAE706AD16EA918A"/>
  </w:style>
  <w:style w:type="paragraph" w:customStyle="1" w:styleId="36A1F89D367E4375B0431902293E883A">
    <w:name w:val="36A1F89D367E4375B0431902293E883A"/>
  </w:style>
  <w:style w:type="paragraph" w:customStyle="1" w:styleId="FD3CEA4FAB7848D38BE3B62C585C52B6">
    <w:name w:val="FD3CEA4FAB7848D38BE3B62C585C52B6"/>
  </w:style>
  <w:style w:type="paragraph" w:customStyle="1" w:styleId="5C9BAB9741CD46A6A2DE1EFCACC443DA">
    <w:name w:val="5C9BAB9741CD46A6A2DE1EFCACC443DA"/>
  </w:style>
  <w:style w:type="paragraph" w:customStyle="1" w:styleId="8288244AA5934B208FDCD6BBC1159856">
    <w:name w:val="8288244AA5934B208FDCD6BBC1159856"/>
  </w:style>
  <w:style w:type="paragraph" w:customStyle="1" w:styleId="7709E19C82114C9DA40506A47FB173B1">
    <w:name w:val="7709E19C82114C9DA40506A47FB173B1"/>
  </w:style>
  <w:style w:type="paragraph" w:customStyle="1" w:styleId="86B01C0B71E54A2CBA7E9FB8EAC4C736">
    <w:name w:val="86B01C0B71E54A2CBA7E9FB8EAC4C736"/>
  </w:style>
  <w:style w:type="paragraph" w:customStyle="1" w:styleId="5237E01254E24980AB0AF919EB307DAD">
    <w:name w:val="5237E01254E24980AB0AF919EB307DAD"/>
  </w:style>
  <w:style w:type="paragraph" w:customStyle="1" w:styleId="8206A6299B224B99AC8316262F93681B">
    <w:name w:val="8206A6299B224B99AC8316262F93681B"/>
  </w:style>
  <w:style w:type="paragraph" w:customStyle="1" w:styleId="05767CCB873F4001A81E7DDD4B3C439B">
    <w:name w:val="05767CCB873F4001A81E7DDD4B3C439B"/>
  </w:style>
  <w:style w:type="paragraph" w:customStyle="1" w:styleId="FF95750E73034998B17385C17833D6A8">
    <w:name w:val="FF95750E73034998B17385C17833D6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254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Hassan Butt</dc:creator>
  <cp:lastModifiedBy>Anmol Tariq Butt</cp:lastModifiedBy>
  <cp:revision>39</cp:revision>
  <dcterms:created xsi:type="dcterms:W3CDTF">2019-04-14T06:48:00Z</dcterms:created>
  <dcterms:modified xsi:type="dcterms:W3CDTF">2019-04-14T12:17:00Z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